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621"/>
        <w:tblW w:w="516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7"/>
      </w:tblGrid>
      <w:tr w:rsidR="00C420C8" w:rsidRPr="005152F2" w:rsidTr="009C786F">
        <w:tc>
          <w:tcPr>
            <w:tcW w:w="3023" w:type="dxa"/>
          </w:tcPr>
          <w:p w:rsidR="00C420C8" w:rsidRPr="005C6D69" w:rsidRDefault="00FA42DB" w:rsidP="009C786F">
            <w:pPr>
              <w:pStyle w:val="Heading1"/>
              <w:rPr>
                <w:sz w:val="28"/>
                <w:szCs w:val="28"/>
              </w:rPr>
            </w:pPr>
            <w:r w:rsidRPr="005C6D69">
              <w:rPr>
                <w:sz w:val="28"/>
                <w:szCs w:val="28"/>
              </w:rPr>
              <w:t>Taylor Brownstetter</w:t>
            </w:r>
          </w:p>
          <w:p w:rsidR="00C420C8" w:rsidRPr="005C6D69" w:rsidRDefault="00C420C8" w:rsidP="009C786F">
            <w:pPr>
              <w:pStyle w:val="Graphic"/>
              <w:rPr>
                <w:sz w:val="20"/>
                <w:szCs w:val="20"/>
              </w:rPr>
            </w:pPr>
            <w:r w:rsidRPr="005C6D6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CB5BAB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C6D69" w:rsidRDefault="00FA42DB" w:rsidP="009C786F">
            <w:pPr>
              <w:pStyle w:val="Heading3"/>
              <w:rPr>
                <w:sz w:val="20"/>
                <w:szCs w:val="20"/>
              </w:rPr>
            </w:pPr>
            <w:r w:rsidRPr="005C6D69">
              <w:rPr>
                <w:sz w:val="20"/>
                <w:szCs w:val="20"/>
              </w:rPr>
              <w:t>brownstj8859@uwec.edu</w:t>
            </w:r>
          </w:p>
          <w:p w:rsidR="00C420C8" w:rsidRPr="005C6D69" w:rsidRDefault="00C420C8" w:rsidP="009C786F">
            <w:pPr>
              <w:pStyle w:val="Graphic"/>
              <w:rPr>
                <w:sz w:val="20"/>
                <w:szCs w:val="20"/>
              </w:rPr>
            </w:pPr>
            <w:r w:rsidRPr="005C6D6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1E981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C6D69" w:rsidRDefault="00FA42DB" w:rsidP="009C786F">
            <w:pPr>
              <w:pStyle w:val="Heading3"/>
              <w:rPr>
                <w:sz w:val="20"/>
                <w:szCs w:val="20"/>
              </w:rPr>
            </w:pPr>
            <w:r w:rsidRPr="005C6D69">
              <w:rPr>
                <w:sz w:val="20"/>
                <w:szCs w:val="20"/>
              </w:rPr>
              <w:t>608-490-0220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C6D69" w:rsidTr="00C36B56">
              <w:trPr>
                <w:trHeight w:val="73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5C6D69" w:rsidRDefault="00A82BE1" w:rsidP="00E27384">
                  <w:pPr>
                    <w:pStyle w:val="Heading3"/>
                    <w:framePr w:hSpace="180" w:wrap="around" w:vAnchor="page" w:hAnchor="margin" w:y="162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Objective:"/>
                      <w:tag w:val="Objective:"/>
                      <w:id w:val="319159961"/>
                      <w:placeholder>
                        <w:docPart w:val="BD6A5A4E8FBC48E9914CE6C280706C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C6D69">
                        <w:rPr>
                          <w:sz w:val="20"/>
                          <w:szCs w:val="20"/>
                        </w:rPr>
                        <w:t>Objective</w:t>
                      </w:r>
                    </w:sdtContent>
                  </w:sdt>
                </w:p>
                <w:p w:rsidR="00C420C8" w:rsidRPr="005C6D69" w:rsidRDefault="00C420C8" w:rsidP="00E27384">
                  <w:pPr>
                    <w:pStyle w:val="GraphicLine"/>
                    <w:framePr w:hSpace="180" w:wrap="around" w:vAnchor="page" w:hAnchor="margin" w:y="1621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BFFAE8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C6D69" w:rsidRDefault="00FA42DB" w:rsidP="00E27384">
                  <w:pPr>
                    <w:framePr w:hSpace="180" w:wrap="around" w:vAnchor="page" w:hAnchor="margin" w:y="1621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I would like to get a marketing internship, specifically, brand ambassador.</w:t>
                  </w:r>
                </w:p>
              </w:tc>
            </w:tr>
            <w:tr w:rsidR="00C420C8" w:rsidRPr="005C6D69" w:rsidTr="00C36B56">
              <w:trPr>
                <w:trHeight w:val="1072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5C6D69" w:rsidRDefault="00A82BE1" w:rsidP="00E27384">
                  <w:pPr>
                    <w:pStyle w:val="Heading3"/>
                    <w:framePr w:hSpace="180" w:wrap="around" w:vAnchor="page" w:hAnchor="margin" w:y="162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Skills:"/>
                      <w:tag w:val="Skills:"/>
                      <w:id w:val="1490835561"/>
                      <w:placeholder>
                        <w:docPart w:val="641CA7B9116E497EA43DF2336E0455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C6D69">
                        <w:rPr>
                          <w:sz w:val="20"/>
                          <w:szCs w:val="20"/>
                        </w:rPr>
                        <w:t>Skills</w:t>
                      </w:r>
                    </w:sdtContent>
                  </w:sdt>
                </w:p>
                <w:p w:rsidR="00C420C8" w:rsidRPr="005C6D69" w:rsidRDefault="00C420C8" w:rsidP="00E27384">
                  <w:pPr>
                    <w:pStyle w:val="GraphicLine"/>
                    <w:framePr w:hSpace="180" w:wrap="around" w:vAnchor="page" w:hAnchor="margin" w:y="1621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2014D4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A42DB" w:rsidRPr="005C6D69" w:rsidRDefault="00FA42DB" w:rsidP="00E27384">
                  <w:pPr>
                    <w:pStyle w:val="ListParagraph"/>
                    <w:framePr w:hSpace="180" w:wrap="around" w:vAnchor="page" w:hAnchor="margin" w:y="1621"/>
                    <w:numPr>
                      <w:ilvl w:val="0"/>
                      <w:numId w:val="11"/>
                    </w:numPr>
                    <w:spacing w:line="256" w:lineRule="auto"/>
                    <w:ind w:left="630" w:hanging="270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Team leader</w:t>
                  </w:r>
                </w:p>
                <w:p w:rsidR="00FA42DB" w:rsidRPr="005C6D69" w:rsidRDefault="00FA42DB" w:rsidP="00E27384">
                  <w:pPr>
                    <w:pStyle w:val="ListParagraph"/>
                    <w:framePr w:hSpace="180" w:wrap="around" w:vAnchor="page" w:hAnchor="margin" w:y="1621"/>
                    <w:numPr>
                      <w:ilvl w:val="0"/>
                      <w:numId w:val="11"/>
                    </w:numPr>
                    <w:spacing w:line="256" w:lineRule="auto"/>
                    <w:ind w:left="630" w:hanging="270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Social Media</w:t>
                  </w:r>
                </w:p>
                <w:p w:rsidR="00FA42DB" w:rsidRPr="005C6D69" w:rsidRDefault="00FA42DB" w:rsidP="00E27384">
                  <w:pPr>
                    <w:pStyle w:val="ListParagraph"/>
                    <w:framePr w:hSpace="180" w:wrap="around" w:vAnchor="page" w:hAnchor="margin" w:y="1621"/>
                    <w:numPr>
                      <w:ilvl w:val="0"/>
                      <w:numId w:val="11"/>
                    </w:numPr>
                    <w:spacing w:line="256" w:lineRule="auto"/>
                    <w:ind w:left="630" w:hanging="270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Communication</w:t>
                  </w:r>
                </w:p>
                <w:p w:rsidR="00C420C8" w:rsidRPr="005C6D69" w:rsidRDefault="00FA42DB" w:rsidP="00E27384">
                  <w:pPr>
                    <w:pStyle w:val="ListParagraph"/>
                    <w:framePr w:hSpace="180" w:wrap="around" w:vAnchor="page" w:hAnchor="margin" w:y="1621"/>
                    <w:numPr>
                      <w:ilvl w:val="0"/>
                      <w:numId w:val="11"/>
                    </w:numPr>
                    <w:spacing w:line="256" w:lineRule="auto"/>
                    <w:ind w:left="630" w:hanging="270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Creativity</w:t>
                  </w:r>
                </w:p>
              </w:tc>
            </w:tr>
          </w:tbl>
          <w:p w:rsidR="00C420C8" w:rsidRPr="005C6D69" w:rsidRDefault="00C420C8" w:rsidP="009C786F">
            <w:pPr>
              <w:rPr>
                <w:sz w:val="20"/>
                <w:szCs w:val="20"/>
              </w:rPr>
            </w:pPr>
          </w:p>
        </w:tc>
        <w:tc>
          <w:tcPr>
            <w:tcW w:w="7237" w:type="dxa"/>
          </w:tcPr>
          <w:tbl>
            <w:tblPr>
              <w:tblpPr w:leftFromText="180" w:rightFromText="180" w:vertAnchor="page" w:horzAnchor="margin" w:tblpY="1"/>
              <w:tblOverlap w:val="never"/>
              <w:tblW w:w="4869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047"/>
            </w:tblGrid>
            <w:tr w:rsidR="00C420C8" w:rsidRPr="005C6D69" w:rsidTr="00E27384">
              <w:trPr>
                <w:trHeight w:val="2790"/>
              </w:trPr>
              <w:tc>
                <w:tcPr>
                  <w:tcW w:w="704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C6D69" w:rsidRDefault="00E27384" w:rsidP="009C786F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 xml:space="preserve"> </w:t>
                  </w:r>
                  <w:r w:rsidRPr="005C6D69">
                    <w:rPr>
                      <w:sz w:val="20"/>
                      <w:szCs w:val="20"/>
                    </w:rPr>
                    <w:t>University of wisconsin-eau claire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E27384" w:rsidRDefault="00E27384" w:rsidP="00E27384">
                  <w:pPr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Sophomore</w:t>
                  </w:r>
                </w:p>
                <w:p w:rsidR="00E27384" w:rsidRPr="005C6D69" w:rsidRDefault="00E27384" w:rsidP="00E27384">
                  <w:pPr>
                    <w:jc w:val="left"/>
                    <w:rPr>
                      <w:b/>
                      <w:sz w:val="20"/>
                      <w:szCs w:val="20"/>
                    </w:rPr>
                  </w:pPr>
                  <w:r w:rsidRPr="005C6D69">
                    <w:rPr>
                      <w:b/>
                      <w:sz w:val="20"/>
                      <w:szCs w:val="20"/>
                    </w:rPr>
                    <w:t>Will graduate in May 2019 with a Bachelor of Business Administration Degree in Marketing</w:t>
                  </w:r>
                </w:p>
                <w:p w:rsidR="00E27384" w:rsidRPr="005C6D69" w:rsidRDefault="00E27384" w:rsidP="00E27384">
                  <w:pPr>
                    <w:pStyle w:val="ListParagraph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Courses taken within the College of Business</w:t>
                  </w:r>
                  <w:r>
                    <w:rPr>
                      <w:sz w:val="20"/>
                      <w:szCs w:val="20"/>
                    </w:rPr>
                    <w:t xml:space="preserve"> since Fall 2015</w:t>
                  </w:r>
                  <w:r w:rsidRPr="005C6D69">
                    <w:rPr>
                      <w:sz w:val="20"/>
                      <w:szCs w:val="20"/>
                    </w:rPr>
                    <w:t>: Business Communication, Economics, Information Systems for Business, Accounting</w:t>
                  </w:r>
                </w:p>
                <w:p w:rsidR="00C420C8" w:rsidRPr="005C6D69" w:rsidRDefault="00C420C8" w:rsidP="00E2738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76" w:lineRule="auto"/>
                    <w:ind w:left="630"/>
                    <w:jc w:val="left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20C8" w:rsidRPr="005C6D69" w:rsidTr="009C786F">
              <w:trPr>
                <w:trHeight w:val="3693"/>
              </w:trPr>
              <w:tc>
                <w:tcPr>
                  <w:tcW w:w="704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995079" w:rsidRPr="00E27384" w:rsidRDefault="001A337C" w:rsidP="00E27384">
                  <w:pPr>
                    <w:pStyle w:val="Heading2"/>
                    <w:tabs>
                      <w:tab w:val="center" w:pos="3163"/>
                      <w:tab w:val="right" w:pos="6327"/>
                    </w:tabs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ab/>
                  </w:r>
                  <w:r w:rsidR="00E27384">
                    <w:rPr>
                      <w:sz w:val="20"/>
                      <w:szCs w:val="20"/>
                    </w:rPr>
                    <w:t>Experience</w:t>
                  </w:r>
                  <w:r w:rsidRPr="005C6D69">
                    <w:rPr>
                      <w:sz w:val="20"/>
                      <w:szCs w:val="20"/>
                    </w:rPr>
                    <w:tab/>
                  </w:r>
                </w:p>
                <w:p w:rsidR="00E27384" w:rsidRDefault="00E27384" w:rsidP="00E27384">
                  <w:pPr>
                    <w:pStyle w:val="Heading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clerical assistant</w:t>
                  </w:r>
                </w:p>
                <w:p w:rsidR="00E27384" w:rsidRDefault="00E27384" w:rsidP="00E27384">
                  <w:pPr>
                    <w:pStyle w:val="Heading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University of Wisconsin-Eau Claire </w:t>
                  </w:r>
                </w:p>
                <w:p w:rsidR="00E27384" w:rsidRDefault="00E27384" w:rsidP="00E27384">
                  <w:pPr>
                    <w:pStyle w:val="Heading4"/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sz w:val="20"/>
                      <w:szCs w:val="20"/>
                    </w:rPr>
                    <w:t>09/2015-current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Effectively communicate with the department staff to fulfill tasks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Promoted the department by helping to complete a presentation board for a career fair for Spring 2016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Maintain confidentiality with the department documents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Schedule appointments and create new student files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 and organize spreadsheets and other documents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7"/>
                    </w:numPr>
                    <w:spacing w:line="252" w:lineRule="auto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Complete professor evaluations</w:t>
                  </w:r>
                </w:p>
                <w:p w:rsidR="00E27384" w:rsidRDefault="00E27384" w:rsidP="00E27384">
                  <w:pPr>
                    <w:pStyle w:val="Heading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Inspector</w:t>
                  </w:r>
                </w:p>
                <w:p w:rsidR="00E27384" w:rsidRDefault="00E27384" w:rsidP="00E27384">
                  <w:pPr>
                    <w:pStyle w:val="Heading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Prent corporation</w:t>
                  </w:r>
                </w:p>
                <w:p w:rsidR="00E27384" w:rsidRDefault="00E27384" w:rsidP="00E27384">
                  <w:pPr>
                    <w:pStyle w:val="Heading5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Summer and winter breaks 2016-</w: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CURRENT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spacing w:after="0" w:line="276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</w:rPr>
                    <w:t>Work with various teams daily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spacing w:after="0" w:line="276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</w:rPr>
                    <w:t>Team leader who addresses and helps resolve problems</w:t>
                  </w:r>
                </w:p>
                <w:p w:rsidR="00E27384" w:rsidRDefault="00E27384" w:rsidP="00E27384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spacing w:after="0" w:line="276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</w:rPr>
                    <w:t>Thoroughly inspect and pack parts fabricated by the machine</w:t>
                  </w:r>
                </w:p>
                <w:p w:rsidR="00C36B56" w:rsidRPr="005C6D69" w:rsidRDefault="00C36B56" w:rsidP="009C786F">
                  <w:pPr>
                    <w:rPr>
                      <w:sz w:val="20"/>
                      <w:szCs w:val="20"/>
                    </w:rPr>
                  </w:pPr>
                  <w:bookmarkStart w:id="1" w:name="_GoBack"/>
                  <w:bookmarkEnd w:id="1"/>
                </w:p>
                <w:p w:rsidR="00C36B56" w:rsidRPr="005C6D69" w:rsidRDefault="00A82BE1" w:rsidP="009C786F">
                  <w:pPr>
                    <w:pStyle w:val="Heading2"/>
                    <w:ind w:firstLine="300"/>
                    <w:jc w:val="left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Volunteer Experience or Leadership:"/>
                      <w:tag w:val="Volunteer Experience or Leadership:"/>
                      <w:id w:val="-1649048823"/>
                      <w:placeholder>
                        <w:docPart w:val="D3AB5448E4424E93AB1D7BDA8A6213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6B56" w:rsidRPr="005C6D69">
                        <w:rPr>
                          <w:sz w:val="20"/>
                          <w:szCs w:val="20"/>
                        </w:rPr>
                        <w:t>Volunteer Experience or Leadership</w:t>
                      </w:r>
                    </w:sdtContent>
                  </w:sdt>
                </w:p>
                <w:p w:rsidR="00647FC1" w:rsidRPr="005C6D69" w:rsidRDefault="009E0183" w:rsidP="009C786F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ind w:left="810"/>
                    <w:jc w:val="both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Scrapbook C</w:t>
                  </w:r>
                  <w:r w:rsidR="00647FC1" w:rsidRPr="005C6D69">
                    <w:rPr>
                      <w:sz w:val="20"/>
                      <w:szCs w:val="20"/>
                    </w:rPr>
                    <w:t>hair for Alpha Xi Delta-Epsilon Alpha, at the University of Wisconsin-</w:t>
                  </w:r>
                  <w:proofErr w:type="spellStart"/>
                  <w:r w:rsidR="00647FC1" w:rsidRPr="005C6D69">
                    <w:rPr>
                      <w:sz w:val="20"/>
                      <w:szCs w:val="20"/>
                    </w:rPr>
                    <w:t>Eau</w:t>
                  </w:r>
                  <w:proofErr w:type="spellEnd"/>
                  <w:r w:rsidR="00647FC1" w:rsidRPr="005C6D69">
                    <w:rPr>
                      <w:sz w:val="20"/>
                      <w:szCs w:val="20"/>
                    </w:rPr>
                    <w:t xml:space="preserve"> Claire</w:t>
                  </w:r>
                </w:p>
                <w:p w:rsidR="00E27384" w:rsidRDefault="00C36B56" w:rsidP="00E27384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ind w:left="810"/>
                    <w:jc w:val="both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>Took Spanish for 8 years throughout my academic career</w:t>
                  </w:r>
                </w:p>
                <w:p w:rsidR="00647FC1" w:rsidRPr="00E27384" w:rsidRDefault="00647FC1" w:rsidP="00E27384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ind w:left="810"/>
                    <w:jc w:val="both"/>
                    <w:rPr>
                      <w:sz w:val="20"/>
                      <w:szCs w:val="20"/>
                    </w:rPr>
                  </w:pPr>
                  <w:r w:rsidRPr="00E27384">
                    <w:rPr>
                      <w:sz w:val="20"/>
                      <w:szCs w:val="20"/>
                    </w:rPr>
                    <w:t>Was active in martial arts for 7 years, earned a 2</w:t>
                  </w:r>
                  <w:r w:rsidRPr="00E27384">
                    <w:rPr>
                      <w:sz w:val="20"/>
                      <w:szCs w:val="20"/>
                      <w:vertAlign w:val="superscript"/>
                    </w:rPr>
                    <w:t>nd</w:t>
                  </w:r>
                  <w:r w:rsidRPr="00E27384">
                    <w:rPr>
                      <w:sz w:val="20"/>
                      <w:szCs w:val="20"/>
                    </w:rPr>
                    <w:t xml:space="preserve"> degree blackbelt, and an assistant instructor at Karate America Janesville, WI</w:t>
                  </w:r>
                </w:p>
                <w:p w:rsidR="00647FC1" w:rsidRPr="005C6D69" w:rsidRDefault="00647FC1" w:rsidP="009C786F">
                  <w:pPr>
                    <w:pStyle w:val="ListParagraph"/>
                    <w:spacing w:line="256" w:lineRule="auto"/>
                    <w:jc w:val="left"/>
                    <w:rPr>
                      <w:sz w:val="20"/>
                      <w:szCs w:val="20"/>
                    </w:rPr>
                  </w:pPr>
                </w:p>
                <w:p w:rsidR="007321E1" w:rsidRPr="005C6D69" w:rsidRDefault="007321E1" w:rsidP="009C786F">
                  <w:pPr>
                    <w:pStyle w:val="ListParagraph"/>
                    <w:spacing w:line="256" w:lineRule="auto"/>
                    <w:jc w:val="left"/>
                    <w:rPr>
                      <w:sz w:val="20"/>
                      <w:szCs w:val="20"/>
                    </w:rPr>
                  </w:pPr>
                </w:p>
                <w:p w:rsidR="00C36B56" w:rsidRPr="005C6D69" w:rsidRDefault="007321E1" w:rsidP="009C786F">
                  <w:pPr>
                    <w:tabs>
                      <w:tab w:val="left" w:pos="2355"/>
                    </w:tabs>
                    <w:ind w:hanging="3600"/>
                    <w:jc w:val="left"/>
                    <w:rPr>
                      <w:sz w:val="20"/>
                      <w:szCs w:val="20"/>
                    </w:rPr>
                  </w:pPr>
                  <w:r w:rsidRPr="005C6D69">
                    <w:rPr>
                      <w:sz w:val="20"/>
                      <w:szCs w:val="20"/>
                    </w:rPr>
                    <w:tab/>
                  </w:r>
                </w:p>
              </w:tc>
            </w:tr>
            <w:tr w:rsidR="00C420C8" w:rsidRPr="005C6D69" w:rsidTr="009C786F">
              <w:trPr>
                <w:trHeight w:val="3620"/>
              </w:trPr>
              <w:tc>
                <w:tcPr>
                  <w:tcW w:w="7047" w:type="dxa"/>
                  <w:tcMar>
                    <w:left w:w="720" w:type="dxa"/>
                    <w:right w:w="0" w:type="dxa"/>
                  </w:tcMar>
                </w:tcPr>
                <w:p w:rsidR="00C420C8" w:rsidRPr="005C6D69" w:rsidRDefault="00C420C8" w:rsidP="009C786F">
                  <w:pPr>
                    <w:pStyle w:val="ListParagraph"/>
                    <w:spacing w:line="256" w:lineRule="auto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20C8" w:rsidRPr="005C6D69" w:rsidRDefault="00C420C8" w:rsidP="009C786F">
            <w:pPr>
              <w:rPr>
                <w:sz w:val="20"/>
                <w:szCs w:val="20"/>
              </w:rPr>
            </w:pPr>
          </w:p>
        </w:tc>
      </w:tr>
    </w:tbl>
    <w:p w:rsidR="003F5FDB" w:rsidRDefault="003F5FDB" w:rsidP="00841714">
      <w:pPr>
        <w:pStyle w:val="NoSpacing"/>
      </w:pPr>
    </w:p>
    <w:sectPr w:rsidR="003F5FDB" w:rsidSect="00FE20E6"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E1" w:rsidRDefault="00A82BE1" w:rsidP="003856C9">
      <w:pPr>
        <w:spacing w:after="0" w:line="240" w:lineRule="auto"/>
      </w:pPr>
      <w:r>
        <w:separator/>
      </w:r>
    </w:p>
  </w:endnote>
  <w:endnote w:type="continuationSeparator" w:id="0">
    <w:p w:rsidR="00A82BE1" w:rsidRDefault="00A82BE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F47" w:rsidRDefault="00DF2F4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8E868C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3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7A" w:rsidRDefault="00B51D7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8175A20" wp14:editId="22E93FB7">
              <wp:simplePos x="0" y="0"/>
              <wp:positionH relativeFrom="margin">
                <wp:align>center</wp:align>
              </wp:positionH>
              <wp:positionV relativeFrom="paragraph">
                <wp:posOffset>-786130</wp:posOffset>
              </wp:positionV>
              <wp:extent cx="7000875" cy="723900"/>
              <wp:effectExtent l="0" t="0" r="28575" b="19050"/>
              <wp:wrapNone/>
              <wp:docPr id="23" name="Group 17" title="Head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00875" cy="723900"/>
                        <a:chOff x="0" y="0"/>
                        <a:chExt cx="4329" cy="275"/>
                      </a:xfrm>
                    </wpg:grpSpPr>
                    <wps:wsp>
                      <wps:cNvPr id="24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00E23" id="Group 17" o:spid="_x0000_s1026" alt="Title: Header graphic design with grey rectangles in various angles" style="position:absolute;margin-left:0;margin-top:-61.9pt;width:551.25pt;height:57pt;z-index:251671552;mso-position-horizontal:center;mso-position-horizontal-relative:margin;mso-width-relative:margin;mso-height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"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dyxgAAANsAAAAPAAAAZHJzL2Rvd25yZXYueG1sRI/dasJA&#10;FITvC77DcgTv6qaC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a8KHc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0L1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pXVXxQAdv0LAAD//wMAUEsBAi0AFAAGAAgAAAAhANvh9svuAAAAhQEAABMAAAAAAAAAAAAA&#10;AAAAAAAAAFtDb250ZW50X1R5cGVzXS54bWxQSwECLQAUAAYACAAAACEAWvQsW78AAAAVAQAACwAA&#10;AAAAAAAAAAAAAAAfAQAAX3JlbHMvLnJlbHNQSwECLQAUAAYACAAAACEAG4dC9c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7axAAAANsAAAAPAAAAZHJzL2Rvd25yZXYueG1sRI9BawIx&#10;FITvBf9DeIXealYF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PwjXtr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  <w:p w:rsidR="00B51D7A" w:rsidRDefault="00B51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E1" w:rsidRDefault="00A82BE1" w:rsidP="003856C9">
      <w:pPr>
        <w:spacing w:after="0" w:line="240" w:lineRule="auto"/>
      </w:pPr>
      <w:bookmarkStart w:id="0" w:name="_Hlk480221844"/>
      <w:bookmarkEnd w:id="0"/>
      <w:r>
        <w:separator/>
      </w:r>
    </w:p>
  </w:footnote>
  <w:footnote w:type="continuationSeparator" w:id="0">
    <w:p w:rsidR="00A82BE1" w:rsidRDefault="00A82BE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7A" w:rsidRDefault="00B51D7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BACE2D0" wp14:editId="52B6B2D1">
              <wp:simplePos x="0" y="0"/>
              <wp:positionH relativeFrom="column">
                <wp:posOffset>-187960</wp:posOffset>
              </wp:positionH>
              <wp:positionV relativeFrom="paragraph">
                <wp:posOffset>-591820</wp:posOffset>
              </wp:positionV>
              <wp:extent cx="6953250" cy="523875"/>
              <wp:effectExtent l="0" t="0" r="19050" b="28575"/>
              <wp:wrapNone/>
              <wp:docPr id="45" name="Group 17" title="Header graphic design with grey rectangles in various 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953250" cy="523875"/>
                        <a:chOff x="0" y="0"/>
                        <a:chExt cx="4329" cy="275"/>
                      </a:xfrm>
                    </wpg:grpSpPr>
                    <wps:wsp>
                      <wps:cNvPr id="1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C26278" id="Group 17" o:spid="_x0000_s1026" alt="Title: Header graphic design with grey rectangles in various angles" style="position:absolute;margin-left:-14.8pt;margin-top:-46.6pt;width:547.5pt;height:41.25pt;z-index:251669504;mso-width-relative:margin;mso-height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"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MtxAAAANoAAAAPAAAAZHJzL2Rvd25yZXYueG1sRI9bawIx&#10;FITfhf6HcAq+abZFFr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DKVoy3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</v:group>
          </w:pict>
        </mc:Fallback>
      </mc:AlternateContent>
    </w:r>
  </w:p>
  <w:p w:rsidR="00B51D7A" w:rsidRDefault="00B51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7770A"/>
    <w:multiLevelType w:val="hybridMultilevel"/>
    <w:tmpl w:val="0928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82CB0"/>
    <w:multiLevelType w:val="hybridMultilevel"/>
    <w:tmpl w:val="354A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14A42"/>
    <w:multiLevelType w:val="hybridMultilevel"/>
    <w:tmpl w:val="2C1EF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D2348"/>
    <w:multiLevelType w:val="hybridMultilevel"/>
    <w:tmpl w:val="9676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F6684"/>
    <w:multiLevelType w:val="hybridMultilevel"/>
    <w:tmpl w:val="6AFC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EB271E"/>
    <w:multiLevelType w:val="hybridMultilevel"/>
    <w:tmpl w:val="D4B8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  <w:num w:numId="16">
    <w:abstractNumId w:val="14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47"/>
    <w:rsid w:val="00003805"/>
    <w:rsid w:val="00052BE1"/>
    <w:rsid w:val="0007412A"/>
    <w:rsid w:val="000E1337"/>
    <w:rsid w:val="0010199E"/>
    <w:rsid w:val="0010257B"/>
    <w:rsid w:val="001123E4"/>
    <w:rsid w:val="00141F40"/>
    <w:rsid w:val="001503AC"/>
    <w:rsid w:val="001765FE"/>
    <w:rsid w:val="0019561F"/>
    <w:rsid w:val="001A337C"/>
    <w:rsid w:val="001B32D2"/>
    <w:rsid w:val="001B3FA7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5057D"/>
    <w:rsid w:val="003856C9"/>
    <w:rsid w:val="00396369"/>
    <w:rsid w:val="003F4316"/>
    <w:rsid w:val="003F4D31"/>
    <w:rsid w:val="003F5FDB"/>
    <w:rsid w:val="004341C3"/>
    <w:rsid w:val="0043426C"/>
    <w:rsid w:val="00441EB9"/>
    <w:rsid w:val="00463463"/>
    <w:rsid w:val="00473EF8"/>
    <w:rsid w:val="004760E5"/>
    <w:rsid w:val="004A1A6D"/>
    <w:rsid w:val="004A4ADE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C2134"/>
    <w:rsid w:val="005C6D69"/>
    <w:rsid w:val="00616FF4"/>
    <w:rsid w:val="00647FC1"/>
    <w:rsid w:val="006A3CE7"/>
    <w:rsid w:val="006D23F3"/>
    <w:rsid w:val="006F3DCB"/>
    <w:rsid w:val="007321E1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33F1C"/>
    <w:rsid w:val="00841714"/>
    <w:rsid w:val="008501C7"/>
    <w:rsid w:val="008C0C96"/>
    <w:rsid w:val="008C7CA2"/>
    <w:rsid w:val="008F6337"/>
    <w:rsid w:val="00901777"/>
    <w:rsid w:val="00914DAF"/>
    <w:rsid w:val="0093286E"/>
    <w:rsid w:val="0098328A"/>
    <w:rsid w:val="00995079"/>
    <w:rsid w:val="009B309E"/>
    <w:rsid w:val="009C786F"/>
    <w:rsid w:val="009D1627"/>
    <w:rsid w:val="009E0183"/>
    <w:rsid w:val="00A42F91"/>
    <w:rsid w:val="00A44691"/>
    <w:rsid w:val="00A82BE1"/>
    <w:rsid w:val="00AF1258"/>
    <w:rsid w:val="00AF5964"/>
    <w:rsid w:val="00B01E52"/>
    <w:rsid w:val="00B51D7A"/>
    <w:rsid w:val="00B550FC"/>
    <w:rsid w:val="00B85871"/>
    <w:rsid w:val="00B93310"/>
    <w:rsid w:val="00BB3B21"/>
    <w:rsid w:val="00BC1F18"/>
    <w:rsid w:val="00BD2E58"/>
    <w:rsid w:val="00BF6BAB"/>
    <w:rsid w:val="00C007A5"/>
    <w:rsid w:val="00C36B56"/>
    <w:rsid w:val="00C420C8"/>
    <w:rsid w:val="00C4403A"/>
    <w:rsid w:val="00C8702E"/>
    <w:rsid w:val="00CC270D"/>
    <w:rsid w:val="00CE6306"/>
    <w:rsid w:val="00D11C4D"/>
    <w:rsid w:val="00D5067A"/>
    <w:rsid w:val="00DC0F74"/>
    <w:rsid w:val="00DC79BB"/>
    <w:rsid w:val="00DF0A0F"/>
    <w:rsid w:val="00DF2F47"/>
    <w:rsid w:val="00E253D5"/>
    <w:rsid w:val="00E27384"/>
    <w:rsid w:val="00E3279B"/>
    <w:rsid w:val="00E34D58"/>
    <w:rsid w:val="00E941EF"/>
    <w:rsid w:val="00EB1C1B"/>
    <w:rsid w:val="00F077AE"/>
    <w:rsid w:val="00F14687"/>
    <w:rsid w:val="00F542E0"/>
    <w:rsid w:val="00F56435"/>
    <w:rsid w:val="00F649B3"/>
    <w:rsid w:val="00F86FE7"/>
    <w:rsid w:val="00F91A9C"/>
    <w:rsid w:val="00F927F0"/>
    <w:rsid w:val="00FA07AA"/>
    <w:rsid w:val="00FA42DB"/>
    <w:rsid w:val="00FB0A17"/>
    <w:rsid w:val="00FB6A8F"/>
    <w:rsid w:val="00FE20E6"/>
    <w:rsid w:val="00FE7FC3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141AE"/>
  <w15:chartTrackingRefBased/>
  <w15:docId w15:val="{FC5A3DBD-D0DD-421B-8687-4E65D598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6A5A4E8FBC48E9914CE6C280706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4174B-0267-4844-8D8A-02B712D633C3}"/>
      </w:docPartPr>
      <w:docPartBody>
        <w:p w:rsidR="00883D00" w:rsidRDefault="00140662">
          <w:pPr>
            <w:pStyle w:val="BD6A5A4E8FBC48E9914CE6C280706CB8"/>
          </w:pPr>
          <w:r>
            <w:t>Objective</w:t>
          </w:r>
        </w:p>
      </w:docPartBody>
    </w:docPart>
    <w:docPart>
      <w:docPartPr>
        <w:name w:val="641CA7B9116E497EA43DF2336E045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ACE1-F488-4A22-9564-354BD2774A9D}"/>
      </w:docPartPr>
      <w:docPartBody>
        <w:p w:rsidR="00883D00" w:rsidRDefault="00140662">
          <w:pPr>
            <w:pStyle w:val="641CA7B9116E497EA43DF2336E045534"/>
          </w:pPr>
          <w:r>
            <w:t>Skills</w:t>
          </w:r>
        </w:p>
      </w:docPartBody>
    </w:docPart>
    <w:docPart>
      <w:docPartPr>
        <w:name w:val="D3AB5448E4424E93AB1D7BDA8A621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C7C66-2912-44D9-8118-FB58F3192601}"/>
      </w:docPartPr>
      <w:docPartBody>
        <w:p w:rsidR="00883D00" w:rsidRDefault="00CF5C07" w:rsidP="00CF5C07">
          <w:pPr>
            <w:pStyle w:val="D3AB5448E4424E93AB1D7BDA8A6213B5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07"/>
    <w:rsid w:val="00056353"/>
    <w:rsid w:val="00140662"/>
    <w:rsid w:val="00164EE8"/>
    <w:rsid w:val="00883D00"/>
    <w:rsid w:val="00CF5C07"/>
    <w:rsid w:val="00F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A7EE5808C4CF48CE00DCFD08542BE">
    <w:name w:val="49AA7EE5808C4CF48CE00DCFD08542BE"/>
  </w:style>
  <w:style w:type="paragraph" w:customStyle="1" w:styleId="E5012BF467C549C09C29C607F035A4E6">
    <w:name w:val="E5012BF467C549C09C29C607F035A4E6"/>
  </w:style>
  <w:style w:type="paragraph" w:customStyle="1" w:styleId="4310D282B3C04FDE8F3BDF2F1CB36966">
    <w:name w:val="4310D282B3C04FDE8F3BDF2F1CB36966"/>
  </w:style>
  <w:style w:type="paragraph" w:customStyle="1" w:styleId="4B5F42A6094040D593F63391B64DBDA0">
    <w:name w:val="4B5F42A6094040D593F63391B64DBDA0"/>
  </w:style>
  <w:style w:type="paragraph" w:customStyle="1" w:styleId="DD9B53E3916F41FD9C730A902E5BBEE0">
    <w:name w:val="DD9B53E3916F41FD9C730A902E5BBEE0"/>
  </w:style>
  <w:style w:type="paragraph" w:customStyle="1" w:styleId="BD6A5A4E8FBC48E9914CE6C280706CB8">
    <w:name w:val="BD6A5A4E8FBC48E9914CE6C280706CB8"/>
  </w:style>
  <w:style w:type="paragraph" w:customStyle="1" w:styleId="D68BD9F1BB6B4B5E8C01AAF39CB81765">
    <w:name w:val="D68BD9F1BB6B4B5E8C01AAF39CB81765"/>
  </w:style>
  <w:style w:type="paragraph" w:customStyle="1" w:styleId="641CA7B9116E497EA43DF2336E045534">
    <w:name w:val="641CA7B9116E497EA43DF2336E045534"/>
  </w:style>
  <w:style w:type="paragraph" w:customStyle="1" w:styleId="CFB3462A0553436F8F9EA4F29A718D0D">
    <w:name w:val="CFB3462A0553436F8F9EA4F29A718D0D"/>
  </w:style>
  <w:style w:type="paragraph" w:customStyle="1" w:styleId="A3AC8F7D2B8141BBA36F5BA98B97592A">
    <w:name w:val="A3AC8F7D2B8141BBA36F5BA98B97592A"/>
  </w:style>
  <w:style w:type="paragraph" w:customStyle="1" w:styleId="94D7404823E14F3C899AA5A530352AD9">
    <w:name w:val="94D7404823E14F3C899AA5A530352AD9"/>
  </w:style>
  <w:style w:type="paragraph" w:customStyle="1" w:styleId="FDFE784B87DC426695FBE2D28F2477BA">
    <w:name w:val="FDFE784B87DC426695FBE2D28F2477BA"/>
  </w:style>
  <w:style w:type="paragraph" w:customStyle="1" w:styleId="EA2511AD15EA4D499E5058FC7828CE10">
    <w:name w:val="EA2511AD15EA4D499E5058FC7828CE10"/>
  </w:style>
  <w:style w:type="paragraph" w:customStyle="1" w:styleId="5AE2B459AE684B77B57BF2BC73D47189">
    <w:name w:val="5AE2B459AE684B77B57BF2BC73D47189"/>
  </w:style>
  <w:style w:type="paragraph" w:customStyle="1" w:styleId="F14DFFD0817A423A8196557B20A2A496">
    <w:name w:val="F14DFFD0817A423A8196557B20A2A496"/>
  </w:style>
  <w:style w:type="paragraph" w:customStyle="1" w:styleId="09DD5E546BC94DF5B7A9B88F467790E1">
    <w:name w:val="09DD5E546BC94DF5B7A9B88F467790E1"/>
  </w:style>
  <w:style w:type="paragraph" w:customStyle="1" w:styleId="8F8F1BE7DE31488888FADF972805FE68">
    <w:name w:val="8F8F1BE7DE31488888FADF972805FE68"/>
  </w:style>
  <w:style w:type="paragraph" w:customStyle="1" w:styleId="9E13FA69480E4A3AA86A7F0E824B2293">
    <w:name w:val="9E13FA69480E4A3AA86A7F0E824B2293"/>
  </w:style>
  <w:style w:type="paragraph" w:customStyle="1" w:styleId="AD6695F56F3B416E92EF29168CC2EEA6">
    <w:name w:val="AD6695F56F3B416E92EF29168CC2EEA6"/>
  </w:style>
  <w:style w:type="paragraph" w:customStyle="1" w:styleId="593AF5DE8DA144248BCC090D515080BD">
    <w:name w:val="593AF5DE8DA144248BCC090D515080BD"/>
  </w:style>
  <w:style w:type="paragraph" w:customStyle="1" w:styleId="E03146A070A4461394BDADBEB3A737FD">
    <w:name w:val="E03146A070A4461394BDADBEB3A737FD"/>
  </w:style>
  <w:style w:type="paragraph" w:customStyle="1" w:styleId="A2C2F73DBDE744658AF13F8AA38F73D7">
    <w:name w:val="A2C2F73DBDE744658AF13F8AA38F73D7"/>
  </w:style>
  <w:style w:type="paragraph" w:customStyle="1" w:styleId="032235854F914F07ACA555A255A633E3">
    <w:name w:val="032235854F914F07ACA555A255A633E3"/>
  </w:style>
  <w:style w:type="paragraph" w:customStyle="1" w:styleId="3261491B5F1D452D9018BB3DA66B3800">
    <w:name w:val="3261491B5F1D452D9018BB3DA66B3800"/>
  </w:style>
  <w:style w:type="paragraph" w:customStyle="1" w:styleId="AC14AF04E8244E1CB1B3B84557D07D31">
    <w:name w:val="AC14AF04E8244E1CB1B3B84557D07D31"/>
    <w:rsid w:val="00CF5C07"/>
  </w:style>
  <w:style w:type="paragraph" w:customStyle="1" w:styleId="B39005DE337C40B3866494B1388B1A1C">
    <w:name w:val="B39005DE337C40B3866494B1388B1A1C"/>
    <w:rsid w:val="00CF5C07"/>
  </w:style>
  <w:style w:type="paragraph" w:customStyle="1" w:styleId="D3AB5448E4424E93AB1D7BDA8A6213B5">
    <w:name w:val="D3AB5448E4424E93AB1D7BDA8A6213B5"/>
    <w:rsid w:val="00CF5C07"/>
  </w:style>
  <w:style w:type="paragraph" w:customStyle="1" w:styleId="4064C3840A4D40DBAF994477DF67276D">
    <w:name w:val="4064C3840A4D40DBAF994477DF67276D"/>
    <w:rsid w:val="00CF5C07"/>
  </w:style>
  <w:style w:type="paragraph" w:customStyle="1" w:styleId="C36622D4807E42EBBEAEBB64B1C4B7F9">
    <w:name w:val="C36622D4807E42EBBEAEBB64B1C4B7F9"/>
    <w:rsid w:val="00CF5C07"/>
  </w:style>
  <w:style w:type="paragraph" w:customStyle="1" w:styleId="4D292A80D6644871A7890457DE0ECEDA">
    <w:name w:val="4D292A80D6644871A7890457DE0ECEDA"/>
    <w:rsid w:val="00CF5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230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Brownstetter</dc:creator>
  <cp:keywords/>
  <dc:description/>
  <cp:lastModifiedBy>Taylor Brownstetter</cp:lastModifiedBy>
  <cp:revision>36</cp:revision>
  <dcterms:created xsi:type="dcterms:W3CDTF">2017-04-17T21:56:00Z</dcterms:created>
  <dcterms:modified xsi:type="dcterms:W3CDTF">2017-04-18T21:58:00Z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